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EC811" w14:textId="09B63360"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22219709" wp14:editId="7DAC0484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E8FC6C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">
                <v:shape id="Freeform 25" o:spid="_x0000_s1027" style="position:absolute;top:1632;width:73063;height:6757;visibility:visible;mso-wrap-style:square;v-text-anchor:top" coordsize="2448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08107F0" wp14:editId="4752621A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2519F"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776" behindDoc="0" locked="0" layoutInCell="1" allowOverlap="1" wp14:anchorId="5CB155D9" wp14:editId="38EC0F28">
                <wp:simplePos x="0" y="0"/>
                <wp:positionH relativeFrom="column">
                  <wp:posOffset>4856480</wp:posOffset>
                </wp:positionH>
                <wp:positionV relativeFrom="page">
                  <wp:posOffset>5289550</wp:posOffset>
                </wp:positionV>
                <wp:extent cx="35560" cy="36195"/>
                <wp:effectExtent l="8255" t="3175" r="3810" b="8255"/>
                <wp:wrapNone/>
                <wp:docPr id="18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36195"/>
                        </a:xfrm>
                        <a:prstGeom prst="ellipse">
                          <a:avLst/>
                        </a:prstGeom>
                        <a:solidFill>
                          <a:srgbClr val="E3383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70DD66" id="Oval 22" o:spid="_x0000_s1026" style="position:absolute;margin-left:382.4pt;margin-top:416.5pt;width:2.8pt;height:2.85pt;z-index:2516597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" fillcolor="#e33830" stroked="f" strokecolor="#212120" insetpen="t">
                <v:shadow color="#dcd6d4"/>
                <v:textbox inset="2.88pt,2.88pt,2.88pt,2.88pt"/>
                <w10:wrap anchory="page"/>
              </v:oval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8752" behindDoc="0" locked="0" layoutInCell="1" allowOverlap="1" wp14:anchorId="54A3BA61" wp14:editId="28320244">
                <wp:simplePos x="0" y="0"/>
                <wp:positionH relativeFrom="column">
                  <wp:posOffset>4856480</wp:posOffset>
                </wp:positionH>
                <wp:positionV relativeFrom="page">
                  <wp:posOffset>4575810</wp:posOffset>
                </wp:positionV>
                <wp:extent cx="35560" cy="35560"/>
                <wp:effectExtent l="8255" t="3810" r="3810" b="8255"/>
                <wp:wrapNone/>
                <wp:docPr id="17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  <a:solidFill>
                          <a:srgbClr val="E3383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6DD3CC" id="Oval 21" o:spid="_x0000_s1026" style="position:absolute;margin-left:382.4pt;margin-top:360.3pt;width:2.8pt;height:2.8pt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" fillcolor="#e33830" stroked="f" strokecolor="#212120" insetpen="t">
                <v:shadow color="#dcd6d4"/>
                <v:textbox inset="2.88pt,2.88pt,2.88pt,2.88pt"/>
                <w10:wrap anchory="page"/>
              </v:oval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 wp14:anchorId="218DBB2E" wp14:editId="55528A55">
                <wp:simplePos x="0" y="0"/>
                <wp:positionH relativeFrom="column">
                  <wp:posOffset>4856480</wp:posOffset>
                </wp:positionH>
                <wp:positionV relativeFrom="page">
                  <wp:posOffset>3863340</wp:posOffset>
                </wp:positionV>
                <wp:extent cx="35560" cy="35560"/>
                <wp:effectExtent l="8255" t="5715" r="3810" b="6350"/>
                <wp:wrapNone/>
                <wp:docPr id="16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  <a:solidFill>
                          <a:srgbClr val="E3383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498A7A" id="Oval 20" o:spid="_x0000_s1026" style="position:absolute;margin-left:382.4pt;margin-top:304.2pt;width:2.8pt;height:2.8p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" fillcolor="#e33830" stroked="f" strokecolor="#212120" insetpen="t">
                <v:shadow color="#dcd6d4"/>
                <v:textbox inset="2.88pt,2.88pt,2.88pt,2.88pt"/>
                <w10:wrap anchory="page"/>
              </v:oval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6704" behindDoc="0" locked="0" layoutInCell="1" allowOverlap="1" wp14:anchorId="5A91C8AD" wp14:editId="25CC80F9">
                <wp:simplePos x="0" y="0"/>
                <wp:positionH relativeFrom="column">
                  <wp:posOffset>4856480</wp:posOffset>
                </wp:positionH>
                <wp:positionV relativeFrom="page">
                  <wp:posOffset>3157220</wp:posOffset>
                </wp:positionV>
                <wp:extent cx="35560" cy="35560"/>
                <wp:effectExtent l="8255" t="4445" r="3810" b="7620"/>
                <wp:wrapNone/>
                <wp:docPr id="15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  <a:solidFill>
                          <a:srgbClr val="E3383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B8A4DB" id="Oval 19" o:spid="_x0000_s1026" style="position:absolute;margin-left:382.4pt;margin-top:248.6pt;width:2.8pt;height:2.8p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" fillcolor="#e33830" stroked="f" strokecolor="#212120" insetpen="t">
                <v:shadow color="#dcd6d4"/>
                <v:textbox inset="2.88pt,2.88pt,2.88pt,2.88pt"/>
                <w10:wrap anchory="page"/>
              </v:oval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69FF731D" wp14:editId="68570AE6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25F37D" w14:textId="77777777"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  <w:lang w:val="en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F731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" filled="f" fillcolor="#fffffe" stroked="f" strokecolor="#212120" insetpen="t">
                <v:textbox inset="2.88pt,2.88pt,2.88pt,2.88pt">
                  <w:txbxContent>
                    <w:p w14:paraId="7825F37D" w14:textId="77777777"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  <w:lang w:val="en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1CCE6315" wp14:editId="34BBE7C8">
                <wp:simplePos x="0" y="0"/>
                <wp:positionH relativeFrom="column">
                  <wp:posOffset>5018405</wp:posOffset>
                </wp:positionH>
                <wp:positionV relativeFrom="page">
                  <wp:posOffset>3028950</wp:posOffset>
                </wp:positionV>
                <wp:extent cx="1892300" cy="3028950"/>
                <wp:effectExtent l="0" t="0" r="4445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302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38EE75" w14:textId="353AFEB2" w:rsidR="00317BDC" w:rsidRPr="00D03DDA" w:rsidRDefault="00D03DDA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D03DDA"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-GB"/>
                              </w:rPr>
                              <w:t>4 way set-associative cache m</w:t>
                            </w: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-GB"/>
                              </w:rPr>
                              <w:t>emory module</w:t>
                            </w:r>
                          </w:p>
                          <w:p w14:paraId="3320DE6A" w14:textId="77777777" w:rsidR="00317BDC" w:rsidRPr="00D03DDA" w:rsidRDefault="00317BDC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-GB"/>
                              </w:rPr>
                            </w:pPr>
                          </w:p>
                          <w:p w14:paraId="4C224358" w14:textId="77777777" w:rsidR="00D03DDA" w:rsidRDefault="00D03DDA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14:paraId="0F014F2B" w14:textId="0591F9A1" w:rsidR="00317BDC" w:rsidRPr="00D03DDA" w:rsidRDefault="00D03DDA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fr-CH"/>
                              </w:rPr>
                            </w:pPr>
                            <w:proofErr w:type="spellStart"/>
                            <w:r w:rsidRPr="00D03DDA"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fr-CH"/>
                              </w:rPr>
                              <w:t>Syncronication</w:t>
                            </w:r>
                            <w:proofErr w:type="spellEnd"/>
                            <w:r w:rsidRPr="00D03DDA"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D03DDA"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fr-CH"/>
                              </w:rPr>
                              <w:t>features</w:t>
                            </w:r>
                            <w:proofErr w:type="spellEnd"/>
                          </w:p>
                          <w:p w14:paraId="4046E31D" w14:textId="77777777" w:rsidR="00317BDC" w:rsidRPr="00D03DDA" w:rsidRDefault="00317BDC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fr-CH"/>
                              </w:rPr>
                            </w:pPr>
                          </w:p>
                          <w:p w14:paraId="52A66907" w14:textId="77777777" w:rsidR="00D03DDA" w:rsidRDefault="00D03DDA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fr-CH"/>
                              </w:rPr>
                            </w:pPr>
                          </w:p>
                          <w:p w14:paraId="1673C089" w14:textId="77777777" w:rsidR="00D03DDA" w:rsidRDefault="00D03DDA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fr-CH"/>
                              </w:rPr>
                            </w:pPr>
                          </w:p>
                          <w:p w14:paraId="25147B6F" w14:textId="55180B3B" w:rsidR="00317BDC" w:rsidRPr="005F32AA" w:rsidRDefault="00D03DDA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fr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fr-CH"/>
                              </w:rPr>
                              <w:t>Capacitive times</w:t>
                            </w:r>
                          </w:p>
                          <w:p w14:paraId="0F558779" w14:textId="77777777" w:rsidR="00D03DDA" w:rsidRDefault="00D03DDA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14:paraId="71EBC68B" w14:textId="77777777" w:rsidR="00D03DDA" w:rsidRDefault="00D03DDA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14:paraId="3827EAEE" w14:textId="77777777" w:rsidR="00D03DDA" w:rsidRDefault="00D03DDA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14:paraId="1DD009E6" w14:textId="7D2CBBA7" w:rsidR="00317BDC" w:rsidRDefault="00D03DDA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Low-power demand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E6315" id="Text Box 5" o:spid="_x0000_s1027" type="#_x0000_t202" style="position:absolute;margin-left:395.15pt;margin-top:238.5pt;width:149pt;height:238.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" filled="f" fillcolor="#fffffe" stroked="f" strokecolor="#212120" insetpen="t">
                <v:textbox inset="2.88pt,2.88pt,2.88pt,2.88pt">
                  <w:txbxContent>
                    <w:p w14:paraId="5038EE75" w14:textId="353AFEB2" w:rsidR="00317BDC" w:rsidRPr="00D03DDA" w:rsidRDefault="00D03DDA" w:rsidP="00317BD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-GB"/>
                        </w:rPr>
                      </w:pPr>
                      <w:r w:rsidRPr="00D03DDA"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-GB"/>
                        </w:rPr>
                        <w:t>4 way set-associative cache m</w:t>
                      </w: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-GB"/>
                        </w:rPr>
                        <w:t>emory module</w:t>
                      </w:r>
                    </w:p>
                    <w:p w14:paraId="3320DE6A" w14:textId="77777777" w:rsidR="00317BDC" w:rsidRPr="00D03DDA" w:rsidRDefault="00317BDC" w:rsidP="00317BD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-GB"/>
                        </w:rPr>
                      </w:pPr>
                    </w:p>
                    <w:p w14:paraId="4C224358" w14:textId="77777777" w:rsidR="00D03DDA" w:rsidRDefault="00D03DDA" w:rsidP="00317BD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</w:p>
                    <w:p w14:paraId="0F014F2B" w14:textId="0591F9A1" w:rsidR="00317BDC" w:rsidRPr="00D03DDA" w:rsidRDefault="00D03DDA" w:rsidP="00317BD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fr-CH"/>
                        </w:rPr>
                      </w:pPr>
                      <w:proofErr w:type="spellStart"/>
                      <w:r w:rsidRPr="00D03DDA"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fr-CH"/>
                        </w:rPr>
                        <w:t>Syncronication</w:t>
                      </w:r>
                      <w:proofErr w:type="spellEnd"/>
                      <w:r w:rsidRPr="00D03DDA"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fr-CH"/>
                        </w:rPr>
                        <w:t xml:space="preserve"> </w:t>
                      </w:r>
                      <w:proofErr w:type="spellStart"/>
                      <w:r w:rsidRPr="00D03DDA"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fr-CH"/>
                        </w:rPr>
                        <w:t>features</w:t>
                      </w:r>
                      <w:proofErr w:type="spellEnd"/>
                    </w:p>
                    <w:p w14:paraId="4046E31D" w14:textId="77777777" w:rsidR="00317BDC" w:rsidRPr="00D03DDA" w:rsidRDefault="00317BDC" w:rsidP="00317BD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fr-CH"/>
                        </w:rPr>
                      </w:pPr>
                    </w:p>
                    <w:p w14:paraId="52A66907" w14:textId="77777777" w:rsidR="00D03DDA" w:rsidRDefault="00D03DDA" w:rsidP="00317BD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fr-CH"/>
                        </w:rPr>
                      </w:pPr>
                    </w:p>
                    <w:p w14:paraId="1673C089" w14:textId="77777777" w:rsidR="00D03DDA" w:rsidRDefault="00D03DDA" w:rsidP="00317BD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fr-CH"/>
                        </w:rPr>
                      </w:pPr>
                    </w:p>
                    <w:p w14:paraId="25147B6F" w14:textId="55180B3B" w:rsidR="00317BDC" w:rsidRPr="005F32AA" w:rsidRDefault="00D03DDA" w:rsidP="00317BD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fr-CH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fr-CH"/>
                        </w:rPr>
                        <w:t>Capacitive times</w:t>
                      </w:r>
                    </w:p>
                    <w:p w14:paraId="0F558779" w14:textId="77777777" w:rsidR="00D03DDA" w:rsidRDefault="00D03DDA" w:rsidP="00317BD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</w:p>
                    <w:p w14:paraId="71EBC68B" w14:textId="77777777" w:rsidR="00D03DDA" w:rsidRDefault="00D03DDA" w:rsidP="00317BD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</w:p>
                    <w:p w14:paraId="3827EAEE" w14:textId="77777777" w:rsidR="00D03DDA" w:rsidRDefault="00D03DDA" w:rsidP="00317BD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</w:p>
                    <w:p w14:paraId="1DD009E6" w14:textId="7D2CBBA7" w:rsidR="00317BDC" w:rsidRDefault="00D03DDA" w:rsidP="00317BD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Low-power demand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27B7C49E" wp14:editId="4FFE9686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1CC2B"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14:paraId="770DF762" w14:textId="5D93EB69" w:rsidR="00BC48DA" w:rsidRDefault="00894B1F"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93568" behindDoc="0" locked="0" layoutInCell="1" allowOverlap="1" wp14:anchorId="6E05A9B1" wp14:editId="28AF065D">
            <wp:simplePos x="0" y="0"/>
            <wp:positionH relativeFrom="column">
              <wp:posOffset>4343400</wp:posOffset>
            </wp:positionH>
            <wp:positionV relativeFrom="page">
              <wp:posOffset>7920355</wp:posOffset>
            </wp:positionV>
            <wp:extent cx="3027680" cy="1050925"/>
            <wp:effectExtent l="0" t="0" r="1270" b="0"/>
            <wp:wrapNone/>
            <wp:docPr id="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91520" behindDoc="0" locked="0" layoutInCell="1" allowOverlap="1" wp14:anchorId="1B0AA5C0" wp14:editId="71831606">
            <wp:simplePos x="0" y="0"/>
            <wp:positionH relativeFrom="margin">
              <wp:posOffset>4427855</wp:posOffset>
            </wp:positionH>
            <wp:positionV relativeFrom="page">
              <wp:posOffset>6134100</wp:posOffset>
            </wp:positionV>
            <wp:extent cx="2751455" cy="1423670"/>
            <wp:effectExtent l="0" t="0" r="0" b="5080"/>
            <wp:wrapNone/>
            <wp:docPr id="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69715683" wp14:editId="1D443D81">
                <wp:simplePos x="0" y="0"/>
                <wp:positionH relativeFrom="column">
                  <wp:posOffset>2065020</wp:posOffset>
                </wp:positionH>
                <wp:positionV relativeFrom="page">
                  <wp:posOffset>6172200</wp:posOffset>
                </wp:positionV>
                <wp:extent cx="1905000" cy="308610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2D8E6D" w14:textId="08B49BD1" w:rsidR="00317BDC" w:rsidRDefault="00D03DDA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The module is working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syncronised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with the signals received from the processor. If a data is read/written in the cache, it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appear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also in memory (writeback memory).</w:t>
                            </w:r>
                          </w:p>
                          <w:p w14:paraId="13CA5B00" w14:textId="42790B97" w:rsidR="00D03DDA" w:rsidRDefault="00D03DDA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In order to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check if a block is valid or not, we use a set of capacitive timers. They charge and discharge depending on the use of a block. If the block is not used for a time, the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condensatos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discharges and the block is deleted. If a read/write operation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occures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then the </w:t>
                            </w:r>
                            <w:r w:rsidR="00894B1F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capacitor charges and the entry becomes/stays valid.</w:t>
                            </w:r>
                          </w:p>
                          <w:p w14:paraId="38BE81F0" w14:textId="2BA8AA61" w:rsidR="00894B1F" w:rsidRDefault="00894B1F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15683" id="Text Box 16" o:spid="_x0000_s1028" type="#_x0000_t202" style="position:absolute;margin-left:162.6pt;margin-top:486pt;width:150pt;height:243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" filled="f" fillcolor="#fffffe" stroked="f" strokecolor="#212120" insetpen="t">
                <v:textbox inset="2.88pt,2.88pt,2.88pt,2.88pt">
                  <w:txbxContent>
                    <w:p w14:paraId="622D8E6D" w14:textId="08B49BD1" w:rsidR="00317BDC" w:rsidRDefault="00D03DDA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The module is working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syncronised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with the signals received from the processor. If a data is read/written in the cache, it </w:t>
                      </w:r>
                      <w:proofErr w:type="gram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appear</w:t>
                      </w:r>
                      <w:proofErr w:type="gram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also in memory (writeback memory).</w:t>
                      </w:r>
                    </w:p>
                    <w:p w14:paraId="13CA5B00" w14:textId="42790B97" w:rsidR="00D03DDA" w:rsidRDefault="00D03DDA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In order to</w:t>
                      </w:r>
                      <w:proofErr w:type="gram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check if a block is valid or not, we use a set of capacitive timers. They charge and discharge depending on the use of a block. If the block is not used for a time, the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condensatos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discharges and the block is deleted. If a read/write operation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occures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then the </w:t>
                      </w:r>
                      <w:r w:rsidR="00894B1F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capacitor charges and the entry becomes/stays valid.</w:t>
                      </w:r>
                    </w:p>
                    <w:p w14:paraId="38BE81F0" w14:textId="2BA8AA61" w:rsidR="00894B1F" w:rsidRDefault="00894B1F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205C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1686810E" wp14:editId="7F635915">
                <wp:simplePos x="0" y="0"/>
                <wp:positionH relativeFrom="column">
                  <wp:posOffset>2118360</wp:posOffset>
                </wp:positionH>
                <wp:positionV relativeFrom="page">
                  <wp:posOffset>2068830</wp:posOffset>
                </wp:positionV>
                <wp:extent cx="4229100" cy="758190"/>
                <wp:effectExtent l="0" t="0" r="0" b="381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0C138A" w14:textId="58EF2550" w:rsidR="00317BDC" w:rsidRDefault="009205C3" w:rsidP="009205C3">
                            <w:pPr>
                              <w:widowControl w:val="0"/>
                              <w:spacing w:line="480" w:lineRule="exact"/>
                              <w:jc w:val="center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>UFCache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 xml:space="preserve"> – new design of cache memory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6810E" id="Text Box 23" o:spid="_x0000_s1029" type="#_x0000_t202" style="position:absolute;margin-left:166.8pt;margin-top:162.9pt;width:333pt;height:59.7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" filled="f" fillcolor="#fffffe" stroked="f" strokecolor="#212120" insetpen="t">
                <v:textbox inset="2.88pt,2.88pt,2.88pt,2.88pt">
                  <w:txbxContent>
                    <w:p w14:paraId="7A0C138A" w14:textId="58EF2550" w:rsidR="00317BDC" w:rsidRDefault="009205C3" w:rsidP="009205C3">
                      <w:pPr>
                        <w:widowControl w:val="0"/>
                        <w:spacing w:line="480" w:lineRule="exact"/>
                        <w:jc w:val="center"/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  <w:t>UFCache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  <w:t xml:space="preserve"> – new design of cache memory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205C3"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74E16433" wp14:editId="031DF2B2">
            <wp:simplePos x="0" y="0"/>
            <wp:positionH relativeFrom="column">
              <wp:posOffset>1805940</wp:posOffset>
            </wp:positionH>
            <wp:positionV relativeFrom="page">
              <wp:posOffset>3303270</wp:posOffset>
            </wp:positionV>
            <wp:extent cx="3027680" cy="1423670"/>
            <wp:effectExtent l="0" t="0" r="127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2A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317C880E" wp14:editId="40C54B2B">
                <wp:simplePos x="0" y="0"/>
                <wp:positionH relativeFrom="column">
                  <wp:posOffset>160020</wp:posOffset>
                </wp:positionH>
                <wp:positionV relativeFrom="page">
                  <wp:posOffset>2971800</wp:posOffset>
                </wp:positionV>
                <wp:extent cx="1485900" cy="4899660"/>
                <wp:effectExtent l="0" t="0" r="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89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EE15E" w14:textId="30DD6E04" w:rsidR="00317BDC" w:rsidRPr="009205C3" w:rsidRDefault="005F32AA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205C3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-GB"/>
                              </w:rPr>
                              <w:t>Faster Memory</w:t>
                            </w:r>
                          </w:p>
                          <w:p w14:paraId="12762E55" w14:textId="5BEECF9E" w:rsidR="00317BDC" w:rsidRPr="009205C3" w:rsidRDefault="009205C3" w:rsidP="009205C3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9205C3"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-GB"/>
                              </w:rPr>
                              <w:t>En</w:t>
                            </w: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-GB"/>
                              </w:rPr>
                              <w:t>able the read/write operations with a set-associative cache module. Smaller association table in the cache implementation.</w:t>
                            </w:r>
                          </w:p>
                          <w:p w14:paraId="5ADC1BA3" w14:textId="77777777"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14:paraId="491D3539" w14:textId="732E79F6" w:rsidR="00317BDC" w:rsidRPr="009205C3" w:rsidRDefault="005F32AA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205C3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-GB"/>
                              </w:rPr>
                              <w:t>Lower Power Consumption</w:t>
                            </w:r>
                          </w:p>
                          <w:p w14:paraId="2FCC4E0C" w14:textId="448235F3" w:rsidR="00317BDC" w:rsidRPr="009205C3" w:rsidRDefault="009205C3" w:rsidP="009205C3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9205C3"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-GB"/>
                              </w:rPr>
                              <w:t xml:space="preserve">The module uses only </w:t>
                            </w: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-GB"/>
                              </w:rPr>
                              <w:t xml:space="preserve">power from operation read-write. Using transistors switch, it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-GB"/>
                              </w:rPr>
                              <w:t>help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-GB"/>
                              </w:rPr>
                              <w:t xml:space="preserve"> to lower the sources needed for the circuit.</w:t>
                            </w:r>
                          </w:p>
                          <w:p w14:paraId="4BDAF5C1" w14:textId="77777777"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14:paraId="2A12CD53" w14:textId="42C145F5" w:rsidR="00317BDC" w:rsidRDefault="005F32AA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  <w:lang w:val="en"/>
                              </w:rPr>
                              <w:t>Store large amount of data</w:t>
                            </w:r>
                            <w:r w:rsidR="00317BDC"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  <w:lang w:val="en"/>
                              </w:rPr>
                              <w:t xml:space="preserve"> </w:t>
                            </w:r>
                          </w:p>
                          <w:p w14:paraId="2E5BA552" w14:textId="1184C3E9" w:rsidR="00317BDC" w:rsidRPr="009205C3" w:rsidRDefault="009205C3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9205C3"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-GB"/>
                              </w:rPr>
                              <w:t>Efficient comparisons enable to enlarge the cache module</w:t>
                            </w: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C880E" id="Text Box 18" o:spid="_x0000_s1030" type="#_x0000_t202" style="position:absolute;margin-left:12.6pt;margin-top:234pt;width:117pt;height:385.8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" filled="f" fillcolor="#fffffe" stroked="f" strokecolor="#212120" insetpen="t">
                <v:textbox inset="2.88pt,2.88pt,2.88pt,2.88pt">
                  <w:txbxContent>
                    <w:p w14:paraId="5FAEE15E" w14:textId="30DD6E04" w:rsidR="00317BDC" w:rsidRPr="009205C3" w:rsidRDefault="005F32AA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  <w:lang w:val="en-GB"/>
                        </w:rPr>
                      </w:pPr>
                      <w:r w:rsidRPr="009205C3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-GB"/>
                        </w:rPr>
                        <w:t>Faster Memory</w:t>
                      </w:r>
                    </w:p>
                    <w:p w14:paraId="12762E55" w14:textId="5BEECF9E" w:rsidR="00317BDC" w:rsidRPr="009205C3" w:rsidRDefault="009205C3" w:rsidP="009205C3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-GB"/>
                        </w:rPr>
                      </w:pPr>
                      <w:r w:rsidRPr="009205C3"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-GB"/>
                        </w:rPr>
                        <w:t>En</w:t>
                      </w: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-GB"/>
                        </w:rPr>
                        <w:t>able the read/write operations with a set-associative cache module. Smaller association table in the cache implementation.</w:t>
                      </w:r>
                    </w:p>
                    <w:p w14:paraId="5ADC1BA3" w14:textId="77777777"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</w:p>
                    <w:p w14:paraId="491D3539" w14:textId="732E79F6" w:rsidR="00317BDC" w:rsidRPr="009205C3" w:rsidRDefault="005F32AA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  <w:lang w:val="en-GB"/>
                        </w:rPr>
                      </w:pPr>
                      <w:r w:rsidRPr="009205C3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-GB"/>
                        </w:rPr>
                        <w:t>Lower Power Consumption</w:t>
                      </w:r>
                    </w:p>
                    <w:p w14:paraId="2FCC4E0C" w14:textId="448235F3" w:rsidR="00317BDC" w:rsidRPr="009205C3" w:rsidRDefault="009205C3" w:rsidP="009205C3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-GB"/>
                        </w:rPr>
                      </w:pPr>
                      <w:r w:rsidRPr="009205C3"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-GB"/>
                        </w:rPr>
                        <w:t xml:space="preserve">The module uses only </w:t>
                      </w: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-GB"/>
                        </w:rPr>
                        <w:t xml:space="preserve">power from operation read-write. Using transistors switch, it </w:t>
                      </w:r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-GB"/>
                        </w:rPr>
                        <w:t>help</w:t>
                      </w:r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-GB"/>
                        </w:rPr>
                        <w:t xml:space="preserve"> to lower the sources needed for the circuit.</w:t>
                      </w:r>
                    </w:p>
                    <w:p w14:paraId="4BDAF5C1" w14:textId="77777777"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</w:p>
                    <w:p w14:paraId="2A12CD53" w14:textId="42C145F5" w:rsidR="00317BDC" w:rsidRDefault="005F32AA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  <w:lang w:val="en"/>
                        </w:rPr>
                        <w:t>Store large amount of data</w:t>
                      </w:r>
                      <w:r w:rsidR="00317BDC"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  <w:lang w:val="en"/>
                        </w:rPr>
                        <w:t xml:space="preserve"> </w:t>
                      </w:r>
                    </w:p>
                    <w:p w14:paraId="2E5BA552" w14:textId="1184C3E9" w:rsidR="00317BDC" w:rsidRPr="009205C3" w:rsidRDefault="009205C3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-GB"/>
                        </w:rPr>
                      </w:pPr>
                      <w:r w:rsidRPr="009205C3"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-GB"/>
                        </w:rPr>
                        <w:t>Efficient comparisons enable to enlarge the cache module</w:t>
                      </w: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-GB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48DA">
        <w:br w:type="page"/>
      </w:r>
    </w:p>
    <w:p w14:paraId="6DD8682E" w14:textId="4DEF0A9F" w:rsidR="005F70E4" w:rsidRDefault="00894B1F">
      <w:r w:rsidRPr="00BC48DA">
        <w:rPr>
          <w:noProof/>
        </w:rPr>
        <w:lastRenderedPageBreak/>
        <w:drawing>
          <wp:anchor distT="36576" distB="36576" distL="36576" distR="36576" simplePos="0" relativeHeight="251683328" behindDoc="0" locked="0" layoutInCell="1" allowOverlap="1" wp14:anchorId="1A7B2D84" wp14:editId="517AAA0B">
            <wp:simplePos x="0" y="0"/>
            <wp:positionH relativeFrom="column">
              <wp:posOffset>2049780</wp:posOffset>
            </wp:positionH>
            <wp:positionV relativeFrom="page">
              <wp:posOffset>2545080</wp:posOffset>
            </wp:positionV>
            <wp:extent cx="3017428" cy="208026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02" r="18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138" cy="208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48DA">
        <w:rPr>
          <w:noProof/>
        </w:rPr>
        <mc:AlternateContent>
          <mc:Choice Requires="wps">
            <w:drawing>
              <wp:anchor distT="36576" distB="36576" distL="36576" distR="36576" simplePos="0" relativeHeight="251674112" behindDoc="0" locked="0" layoutInCell="1" allowOverlap="1" wp14:anchorId="08C5A4A9" wp14:editId="1661FD23">
                <wp:simplePos x="0" y="0"/>
                <wp:positionH relativeFrom="column">
                  <wp:posOffset>5501640</wp:posOffset>
                </wp:positionH>
                <wp:positionV relativeFrom="page">
                  <wp:posOffset>2491740</wp:posOffset>
                </wp:positionV>
                <wp:extent cx="1668780" cy="2171700"/>
                <wp:effectExtent l="0" t="0" r="7620" b="0"/>
                <wp:wrapNone/>
                <wp:docPr id="4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2E9FD5" w14:textId="50E1B098" w:rsidR="00BC48DA" w:rsidRPr="00894B1F" w:rsidRDefault="00894B1F" w:rsidP="00BC48DA">
                            <w:pPr>
                              <w:widowControl w:val="0"/>
                              <w:spacing w:line="26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894B1F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-GB"/>
                              </w:rPr>
                              <w:t xml:space="preserve">As we can see, the data is </w:t>
                            </w:r>
                            <w:proofErr w:type="spellStart"/>
                            <w:r w:rsidRPr="00894B1F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-GB"/>
                              </w:rPr>
                              <w:t>transfered</w:t>
                            </w:r>
                            <w:proofErr w:type="spellEnd"/>
                            <w:r w:rsidRPr="00894B1F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-GB"/>
                              </w:rPr>
                              <w:t xml:space="preserve"> almost instantly between t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-GB"/>
                              </w:rPr>
                              <w:t>he cache module and the processor</w:t>
                            </w:r>
                            <w:r w:rsidR="00BC48DA" w:rsidRPr="00894B1F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-GB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5A4A9" id="Text Box 13" o:spid="_x0000_s1031" type="#_x0000_t202" style="position:absolute;margin-left:433.2pt;margin-top:196.2pt;width:131.4pt;height:171pt;z-index:2516741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" filled="f" fillcolor="#fffffe" stroked="f" strokecolor="#212120" insetpen="t">
                <v:textbox inset="2.88pt,2.88pt,2.88pt,2.88pt">
                  <w:txbxContent>
                    <w:p w14:paraId="062E9FD5" w14:textId="50E1B098" w:rsidR="00BC48DA" w:rsidRPr="00894B1F" w:rsidRDefault="00894B1F" w:rsidP="00BC48DA">
                      <w:pPr>
                        <w:widowControl w:val="0"/>
                        <w:spacing w:line="26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-GB"/>
                        </w:rPr>
                      </w:pPr>
                      <w:r w:rsidRPr="00894B1F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-GB"/>
                        </w:rPr>
                        <w:t xml:space="preserve">As we can see, the data is </w:t>
                      </w:r>
                      <w:proofErr w:type="spellStart"/>
                      <w:r w:rsidRPr="00894B1F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-GB"/>
                        </w:rPr>
                        <w:t>transfered</w:t>
                      </w:r>
                      <w:proofErr w:type="spellEnd"/>
                      <w:r w:rsidRPr="00894B1F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-GB"/>
                        </w:rPr>
                        <w:t xml:space="preserve"> almost instantly between t</w:t>
                      </w: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-GB"/>
                        </w:rPr>
                        <w:t>he cache module and the processor</w:t>
                      </w:r>
                      <w:r w:rsidR="00BC48DA" w:rsidRPr="00894B1F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-GB"/>
                        </w:rPr>
                        <w:t xml:space="preserve">.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205C3" w:rsidRPr="00BC48DA">
        <w:rPr>
          <w:noProof/>
        </w:rPr>
        <mc:AlternateContent>
          <mc:Choice Requires="wps">
            <w:drawing>
              <wp:anchor distT="36576" distB="36576" distL="36576" distR="36576" simplePos="0" relativeHeight="251687424" behindDoc="0" locked="0" layoutInCell="1" allowOverlap="1" wp14:anchorId="7BAA0192" wp14:editId="69264436">
                <wp:simplePos x="0" y="0"/>
                <wp:positionH relativeFrom="column">
                  <wp:posOffset>5966460</wp:posOffset>
                </wp:positionH>
                <wp:positionV relativeFrom="page">
                  <wp:posOffset>8938260</wp:posOffset>
                </wp:positionV>
                <wp:extent cx="1028700" cy="411480"/>
                <wp:effectExtent l="0" t="0" r="0" b="7620"/>
                <wp:wrapNone/>
                <wp:docPr id="5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C61857" w14:textId="64E44452" w:rsidR="00BC48DA" w:rsidRDefault="009205C3" w:rsidP="00BC48DA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Bucharest, Romania</w:t>
                            </w:r>
                          </w:p>
                          <w:p w14:paraId="1692EE7A" w14:textId="07FFDD2D" w:rsidR="00BC48DA" w:rsidRDefault="00BC48DA" w:rsidP="00BC48DA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 xml:space="preserve">Phone </w:t>
                            </w:r>
                            <w:r w:rsidR="009205C3"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+40771691920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A0192" id="Text Box 26" o:spid="_x0000_s1032" type="#_x0000_t202" style="position:absolute;margin-left:469.8pt;margin-top:703.8pt;width:81pt;height:32.4pt;z-index:2516874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" filled="f" fillcolor="#fffffe" stroked="f" strokecolor="#212120" insetpen="t">
                <v:textbox inset="2.88pt,2.88pt,2.88pt,2.88pt">
                  <w:txbxContent>
                    <w:p w14:paraId="25C61857" w14:textId="64E44452" w:rsidR="00BC48DA" w:rsidRDefault="009205C3" w:rsidP="00BC48DA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676767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w w:val="90"/>
                          <w:sz w:val="14"/>
                          <w:szCs w:val="14"/>
                          <w:lang w:val="en"/>
                        </w:rPr>
                        <w:t>Bucharest, Romania</w:t>
                      </w:r>
                    </w:p>
                    <w:p w14:paraId="1692EE7A" w14:textId="07FFDD2D" w:rsidR="00BC48DA" w:rsidRDefault="00BC48DA" w:rsidP="00BC48DA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676767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w w:val="90"/>
                          <w:sz w:val="14"/>
                          <w:szCs w:val="14"/>
                          <w:lang w:val="en"/>
                        </w:rPr>
                        <w:t xml:space="preserve">Phone </w:t>
                      </w:r>
                      <w:r w:rsidR="009205C3">
                        <w:rPr>
                          <w:rFonts w:ascii="Arial" w:hAnsi="Arial" w:cs="Arial"/>
                          <w:color w:val="676767"/>
                          <w:w w:val="90"/>
                          <w:sz w:val="14"/>
                          <w:szCs w:val="14"/>
                          <w:lang w:val="en"/>
                        </w:rPr>
                        <w:t>+40771691920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205C3" w:rsidRPr="00BC48DA">
        <w:rPr>
          <w:noProof/>
        </w:rPr>
        <mc:AlternateContent>
          <mc:Choice Requires="wps">
            <w:drawing>
              <wp:anchor distT="36576" distB="36576" distL="36576" distR="36576" simplePos="0" relativeHeight="251673088" behindDoc="0" locked="0" layoutInCell="1" allowOverlap="1" wp14:anchorId="6D4DEF43" wp14:editId="1612C799">
                <wp:simplePos x="0" y="0"/>
                <wp:positionH relativeFrom="column">
                  <wp:posOffset>6126480</wp:posOffset>
                </wp:positionH>
                <wp:positionV relativeFrom="page">
                  <wp:posOffset>8686800</wp:posOffset>
                </wp:positionV>
                <wp:extent cx="791845" cy="291465"/>
                <wp:effectExtent l="0" t="0" r="8255" b="0"/>
                <wp:wrapNone/>
                <wp:docPr id="4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DCCB9B" w14:textId="4DB9E8D4" w:rsidR="00BC48DA" w:rsidRDefault="009205C3" w:rsidP="00BC48DA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technologies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DEF43" id="Text Box 12" o:spid="_x0000_s1033" type="#_x0000_t202" style="position:absolute;margin-left:482.4pt;margin-top:684pt;width:62.35pt;height:22.95pt;z-index:2516730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" filled="f" fillcolor="#fffffe" stroked="f" strokecolor="#212120" insetpen="t">
                <v:textbox inset="2.88pt,2.88pt,2.88pt,2.88pt">
                  <w:txbxContent>
                    <w:p w14:paraId="28DCCB9B" w14:textId="4DB9E8D4" w:rsidR="00BC48DA" w:rsidRDefault="009205C3" w:rsidP="00BC48DA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  <w:lang w:val="en"/>
                        </w:rPr>
                        <w:t>technologies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48DA" w:rsidRPr="00BC48DA">
        <w:rPr>
          <w:noProof/>
        </w:rPr>
        <mc:AlternateContent>
          <mc:Choice Requires="wps">
            <w:drawing>
              <wp:anchor distT="36576" distB="36576" distL="36576" distR="36576" simplePos="0" relativeHeight="251670016" behindDoc="0" locked="0" layoutInCell="1" allowOverlap="1" wp14:anchorId="2A929D69" wp14:editId="7021C006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771650" cy="9601200"/>
                <wp:effectExtent l="0" t="0" r="0" b="0"/>
                <wp:wrapNone/>
                <wp:docPr id="3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FB54C" id="Rectangle 3" o:spid="_x0000_s1026" style="position:absolute;margin-left:0;margin-top:0;width:139.5pt;height:756pt;z-index:251670016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" fillcolor="#2e3640" stroked="f" strokecolor="#212120" insetpen="t">
                <v:shadow color="#dcd6d4"/>
                <v:textbox inset="2.88pt,2.88pt,2.88pt,2.88pt"/>
                <w10:wrap anchorx="margin" anchory="margin"/>
              </v:rect>
            </w:pict>
          </mc:Fallback>
        </mc:AlternateContent>
      </w:r>
      <w:r w:rsidR="00BC48DA" w:rsidRPr="00BC48DA">
        <w:rPr>
          <w:noProof/>
        </w:rPr>
        <mc:AlternateContent>
          <mc:Choice Requires="wps">
            <w:drawing>
              <wp:anchor distT="36576" distB="36576" distL="36576" distR="36576" simplePos="0" relativeHeight="251671040" behindDoc="0" locked="0" layoutInCell="1" allowOverlap="1" wp14:anchorId="00460065" wp14:editId="063292E9">
                <wp:simplePos x="0" y="0"/>
                <wp:positionH relativeFrom="column">
                  <wp:posOffset>5981700</wp:posOffset>
                </wp:positionH>
                <wp:positionV relativeFrom="page">
                  <wp:posOffset>8494395</wp:posOffset>
                </wp:positionV>
                <wp:extent cx="1243330" cy="343535"/>
                <wp:effectExtent l="0" t="0" r="4445" b="0"/>
                <wp:wrapNone/>
                <wp:docPr id="3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0E1AC5" w14:textId="16276E19" w:rsidR="00BC48DA" w:rsidRDefault="009205C3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  <w:lang w:val="en"/>
                              </w:rPr>
                              <w:t>Hackwired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60065" id="Text Box 4" o:spid="_x0000_s1034" type="#_x0000_t202" style="position:absolute;margin-left:471pt;margin-top:668.85pt;width:97.9pt;height:27.05pt;z-index:2516710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" filled="f" fillcolor="#fffffe" stroked="f" strokecolor="#212120" insetpen="t">
                <v:textbox inset="2.88pt,2.88pt,2.88pt,2.88pt">
                  <w:txbxContent>
                    <w:p w14:paraId="250E1AC5" w14:textId="16276E19" w:rsidR="00BC48DA" w:rsidRDefault="009205C3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  <w:lang w:val="en"/>
                        </w:rPr>
                        <w:t>Hackwired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BC48DA" w:rsidRPr="00BC48DA">
        <w:rPr>
          <w:noProof/>
        </w:rPr>
        <mc:AlternateContent>
          <mc:Choice Requires="wps">
            <w:drawing>
              <wp:anchor distT="36576" distB="36576" distL="36576" distR="36576" simplePos="0" relativeHeight="251675136" behindDoc="0" locked="0" layoutInCell="1" allowOverlap="1" wp14:anchorId="469449A4" wp14:editId="41D9EAB3">
                <wp:simplePos x="0" y="0"/>
                <wp:positionH relativeFrom="column">
                  <wp:posOffset>139065</wp:posOffset>
                </wp:positionH>
                <wp:positionV relativeFrom="page">
                  <wp:posOffset>3008630</wp:posOffset>
                </wp:positionV>
                <wp:extent cx="1485900" cy="5867400"/>
                <wp:effectExtent l="0" t="0" r="3810" b="0"/>
                <wp:wrapNone/>
                <wp:docPr id="4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586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FCF2EA" w14:textId="4C3064DD" w:rsidR="00BC48DA" w:rsidRDefault="009205C3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 xml:space="preserve">Open-Source </w:t>
                            </w:r>
                          </w:p>
                          <w:p w14:paraId="48B8B2D8" w14:textId="77021714" w:rsidR="00BC48DA" w:rsidRDefault="00D03DDA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The project is available 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for further development at</w:t>
                            </w:r>
                          </w:p>
                          <w:p w14:paraId="263C58E5" w14:textId="1703D319" w:rsidR="00D03DDA" w:rsidRDefault="00D03DDA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hyperlink r:id="rId10" w:history="1">
                              <w:r w:rsidRPr="005E6D66">
                                <w:rPr>
                                  <w:rStyle w:val="Hyperlink"/>
                                  <w:rFonts w:ascii="Arial" w:hAnsi="Arial" w:cs="Arial"/>
                                  <w:sz w:val="15"/>
                                  <w:szCs w:val="15"/>
                                  <w:lang w:val="en"/>
                                </w:rPr>
                                <w:t>https://github.com/AlexandraChiritaACS/HotCache</w:t>
                              </w:r>
                            </w:hyperlink>
                          </w:p>
                          <w:p w14:paraId="3954D774" w14:textId="73D2DE63" w:rsidR="00D03DDA" w:rsidRDefault="00D03DDA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More information about the project can be found here</w:t>
                            </w:r>
                          </w:p>
                          <w:p w14:paraId="0CA06DA2" w14:textId="2280C6D2" w:rsidR="00D03DDA" w:rsidRDefault="00D03DDA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hyperlink r:id="rId11" w:history="1">
                              <w:r w:rsidRPr="005E6D66">
                                <w:rPr>
                                  <w:rStyle w:val="Hyperlink"/>
                                  <w:rFonts w:ascii="Arial" w:hAnsi="Arial" w:cs="Arial"/>
                                  <w:sz w:val="15"/>
                                  <w:szCs w:val="15"/>
                                  <w:lang w:val="en"/>
                                </w:rPr>
                                <w:t>https://devpost.com/software/hotcache</w:t>
                              </w:r>
                            </w:hyperlink>
                          </w:p>
                          <w:p w14:paraId="41583AE2" w14:textId="77777777" w:rsidR="00D03DDA" w:rsidRDefault="00D03DDA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14:paraId="70B1F496" w14:textId="27ACEF9D" w:rsidR="00BC48DA" w:rsidRDefault="009205C3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Research</w:t>
                            </w:r>
                          </w:p>
                          <w:p w14:paraId="1C727697" w14:textId="6F733C6B" w:rsidR="00BC48DA" w:rsidRPr="00D03DDA" w:rsidRDefault="00D03DDA" w:rsidP="00D03D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D03DDA"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-GB"/>
                              </w:rPr>
                              <w:t>We</w:t>
                            </w: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-GB"/>
                              </w:rPr>
                              <w:t xml:space="preserve"> would like to gather a team to work on this research project.</w:t>
                            </w:r>
                          </w:p>
                          <w:p w14:paraId="6E3C4D4E" w14:textId="77777777" w:rsidR="00BC48DA" w:rsidRDefault="00BC48DA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14:paraId="1A6E89FF" w14:textId="05CF60C5" w:rsidR="00BC48DA" w:rsidRDefault="009205C3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  <w:lang w:val="en"/>
                              </w:rPr>
                              <w:t>Collaboration</w:t>
                            </w:r>
                          </w:p>
                          <w:p w14:paraId="1DB0BB67" w14:textId="51236CC3" w:rsidR="00D03DDA" w:rsidRDefault="00D03DDA" w:rsidP="00D03D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We have active online for support,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proposals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or collaboration of any sort.</w:t>
                            </w:r>
                          </w:p>
                          <w:p w14:paraId="4139B06C" w14:textId="06DA485F" w:rsidR="00BC48DA" w:rsidRDefault="00BC48DA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449A4" id="Text Box 14" o:spid="_x0000_s1035" type="#_x0000_t202" style="position:absolute;margin-left:10.95pt;margin-top:236.9pt;width:117pt;height:462pt;z-index:2516751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" filled="f" fillcolor="#fffffe" stroked="f" strokecolor="#212120" insetpen="t">
                <v:textbox inset="2.88pt,2.88pt,2.88pt,2.88pt">
                  <w:txbxContent>
                    <w:p w14:paraId="01FCF2EA" w14:textId="4C3064DD" w:rsidR="00BC48DA" w:rsidRDefault="009205C3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 xml:space="preserve">Open-Source </w:t>
                      </w:r>
                    </w:p>
                    <w:p w14:paraId="48B8B2D8" w14:textId="77021714" w:rsidR="00BC48DA" w:rsidRDefault="00D03DDA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The project is available 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Github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for further development at</w:t>
                      </w:r>
                    </w:p>
                    <w:p w14:paraId="263C58E5" w14:textId="1703D319" w:rsidR="00D03DDA" w:rsidRDefault="00D03DDA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hyperlink r:id="rId12" w:history="1">
                        <w:r w:rsidRPr="005E6D66">
                          <w:rPr>
                            <w:rStyle w:val="Hyperlink"/>
                            <w:rFonts w:ascii="Arial" w:hAnsi="Arial" w:cs="Arial"/>
                            <w:sz w:val="15"/>
                            <w:szCs w:val="15"/>
                            <w:lang w:val="en"/>
                          </w:rPr>
                          <w:t>https://github.com/AlexandraChiritaACS/HotCache</w:t>
                        </w:r>
                      </w:hyperlink>
                    </w:p>
                    <w:p w14:paraId="3954D774" w14:textId="73D2DE63" w:rsidR="00D03DDA" w:rsidRDefault="00D03DDA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More information about the project can be found here</w:t>
                      </w:r>
                    </w:p>
                    <w:p w14:paraId="0CA06DA2" w14:textId="2280C6D2" w:rsidR="00D03DDA" w:rsidRDefault="00D03DDA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hyperlink r:id="rId13" w:history="1">
                        <w:r w:rsidRPr="005E6D66">
                          <w:rPr>
                            <w:rStyle w:val="Hyperlink"/>
                            <w:rFonts w:ascii="Arial" w:hAnsi="Arial" w:cs="Arial"/>
                            <w:sz w:val="15"/>
                            <w:szCs w:val="15"/>
                            <w:lang w:val="en"/>
                          </w:rPr>
                          <w:t>https://devpost.com/software/hotcache</w:t>
                        </w:r>
                      </w:hyperlink>
                    </w:p>
                    <w:p w14:paraId="41583AE2" w14:textId="77777777" w:rsidR="00D03DDA" w:rsidRDefault="00D03DDA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</w:p>
                    <w:p w14:paraId="70B1F496" w14:textId="27ACEF9D" w:rsidR="00BC48DA" w:rsidRDefault="009205C3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Research</w:t>
                      </w:r>
                    </w:p>
                    <w:p w14:paraId="1C727697" w14:textId="6F733C6B" w:rsidR="00BC48DA" w:rsidRPr="00D03DDA" w:rsidRDefault="00D03DDA" w:rsidP="00D03D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-GB"/>
                        </w:rPr>
                      </w:pPr>
                      <w:r w:rsidRPr="00D03DDA"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-GB"/>
                        </w:rPr>
                        <w:t>We</w:t>
                      </w: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-GB"/>
                        </w:rPr>
                        <w:t xml:space="preserve"> would like to gather a team to work on this research project.</w:t>
                      </w:r>
                    </w:p>
                    <w:p w14:paraId="6E3C4D4E" w14:textId="77777777" w:rsidR="00BC48DA" w:rsidRDefault="00BC48DA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</w:p>
                    <w:p w14:paraId="1A6E89FF" w14:textId="05CF60C5" w:rsidR="00BC48DA" w:rsidRDefault="009205C3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  <w:lang w:val="en"/>
                        </w:rPr>
                        <w:t>Collaboration</w:t>
                      </w:r>
                    </w:p>
                    <w:p w14:paraId="1DB0BB67" w14:textId="51236CC3" w:rsidR="00D03DDA" w:rsidRDefault="00D03DDA" w:rsidP="00D03D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We have active online for support, </w:t>
                      </w:r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proposals</w:t>
                      </w:r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or collaboration of any sort.</w:t>
                      </w:r>
                    </w:p>
                    <w:p w14:paraId="4139B06C" w14:textId="06DA485F" w:rsidR="00BC48DA" w:rsidRDefault="00BC48DA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C48DA" w:rsidRPr="00BC48DA">
        <w:rPr>
          <w:noProof/>
        </w:rPr>
        <mc:AlternateContent>
          <mc:Choice Requires="wps">
            <w:drawing>
              <wp:anchor distT="36576" distB="36576" distL="36576" distR="36576" simplePos="0" relativeHeight="251676160" behindDoc="0" locked="0" layoutInCell="1" allowOverlap="1" wp14:anchorId="600DB1DD" wp14:editId="086D4727">
                <wp:simplePos x="0" y="0"/>
                <wp:positionH relativeFrom="column">
                  <wp:posOffset>2223135</wp:posOffset>
                </wp:positionH>
                <wp:positionV relativeFrom="page">
                  <wp:posOffset>6168390</wp:posOffset>
                </wp:positionV>
                <wp:extent cx="2457450" cy="2800350"/>
                <wp:effectExtent l="3810" t="0" r="0" b="2540"/>
                <wp:wrapNone/>
                <wp:docPr id="4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280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B7CB69" w14:textId="20D8AD7F" w:rsidR="00BC48DA" w:rsidRDefault="00D03DDA" w:rsidP="00BC48D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RISC processor</w:t>
                            </w:r>
                          </w:p>
                          <w:p w14:paraId="2D819482" w14:textId="3384B030" w:rsidR="00BC48DA" w:rsidRDefault="00BC48DA" w:rsidP="00BC48D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14:paraId="0467ED1E" w14:textId="22005CE9" w:rsidR="00D03DDA" w:rsidRDefault="00D03DDA" w:rsidP="00BC48D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14:paraId="02F9154A" w14:textId="74B17E3E" w:rsidR="00D03DDA" w:rsidRPr="00D03DDA" w:rsidRDefault="00D03DDA" w:rsidP="00BC48D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fr-CH"/>
                              </w:rPr>
                            </w:pPr>
                            <w:r w:rsidRPr="00D03DDA"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fr-CH"/>
                              </w:rPr>
                              <w:t>RA</w:t>
                            </w: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fr-CH"/>
                              </w:rPr>
                              <w:t>M module</w:t>
                            </w:r>
                          </w:p>
                          <w:p w14:paraId="1170A9BE" w14:textId="584515AB" w:rsidR="00BC48DA" w:rsidRDefault="00BC48DA" w:rsidP="00BC48D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fr-CH"/>
                              </w:rPr>
                            </w:pPr>
                          </w:p>
                          <w:p w14:paraId="6D5D38C7" w14:textId="2C582D92" w:rsidR="00D03DDA" w:rsidRDefault="00D03DDA" w:rsidP="00BC48D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fr-CH"/>
                              </w:rPr>
                            </w:pPr>
                          </w:p>
                          <w:p w14:paraId="4DD8F681" w14:textId="4280E04C" w:rsidR="00D03DDA" w:rsidRPr="005F32AA" w:rsidRDefault="00D03DDA" w:rsidP="00BC48D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fr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fr-CH"/>
                              </w:rPr>
                              <w:t>FPGA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fr-CH"/>
                              </w:rPr>
                              <w:t>optional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fr-CH"/>
                              </w:rPr>
                              <w:t>)</w:t>
                            </w:r>
                          </w:p>
                          <w:p w14:paraId="0AD98D0C" w14:textId="77777777" w:rsidR="00BC48DA" w:rsidRPr="005F32AA" w:rsidRDefault="00BC48DA" w:rsidP="00BC48D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fr-CH"/>
                              </w:rPr>
                            </w:pPr>
                          </w:p>
                          <w:p w14:paraId="0B26008C" w14:textId="77777777" w:rsidR="00D03DDA" w:rsidRDefault="00D03DDA" w:rsidP="00BC48D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fr-CH"/>
                              </w:rPr>
                            </w:pPr>
                          </w:p>
                          <w:p w14:paraId="73E26F90" w14:textId="2E408CC2" w:rsidR="00BC48DA" w:rsidRDefault="00D03DDA" w:rsidP="00BC48D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fr-CH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fr-CH"/>
                              </w:rPr>
                              <w:t>Vivado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fr-CH"/>
                              </w:rPr>
                              <w:t xml:space="preserve"> 2018.3 (for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fr-CH"/>
                              </w:rPr>
                              <w:t>customization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fr-CH"/>
                              </w:rPr>
                              <w:t>)</w:t>
                            </w:r>
                          </w:p>
                          <w:p w14:paraId="7D64B0B6" w14:textId="1ADC25D6" w:rsidR="00D03DDA" w:rsidRDefault="00D03DDA" w:rsidP="00BC48D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fr-CH"/>
                              </w:rPr>
                            </w:pPr>
                          </w:p>
                          <w:p w14:paraId="0AA455FE" w14:textId="5D839D2E" w:rsidR="00D03DDA" w:rsidRDefault="00D03DDA" w:rsidP="00BC48D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fr-CH"/>
                              </w:rPr>
                            </w:pPr>
                          </w:p>
                          <w:p w14:paraId="7F99CEDE" w14:textId="2FE00EA6" w:rsidR="00D03DDA" w:rsidRPr="00D03DDA" w:rsidRDefault="00D03DDA" w:rsidP="00BC48D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D03DDA"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-GB"/>
                              </w:rPr>
                              <w:t>Willingness to work for better g</w:t>
                            </w: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-GB"/>
                              </w:rPr>
                              <w:t>ood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DB1DD" id="Text Box 15" o:spid="_x0000_s1036" type="#_x0000_t202" style="position:absolute;margin-left:175.05pt;margin-top:485.7pt;width:193.5pt;height:220.5pt;z-index:2516761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" filled="f" fillcolor="#fffffe" stroked="f" strokecolor="#212120" insetpen="t">
                <v:textbox inset="2.88pt,2.88pt,2.88pt,2.88pt">
                  <w:txbxContent>
                    <w:p w14:paraId="0FB7CB69" w14:textId="20D8AD7F" w:rsidR="00BC48DA" w:rsidRDefault="00D03DDA" w:rsidP="00BC48D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RISC processor</w:t>
                      </w:r>
                    </w:p>
                    <w:p w14:paraId="2D819482" w14:textId="3384B030" w:rsidR="00BC48DA" w:rsidRDefault="00BC48DA" w:rsidP="00BC48D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</w:p>
                    <w:p w14:paraId="0467ED1E" w14:textId="22005CE9" w:rsidR="00D03DDA" w:rsidRDefault="00D03DDA" w:rsidP="00BC48D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</w:p>
                    <w:p w14:paraId="02F9154A" w14:textId="74B17E3E" w:rsidR="00D03DDA" w:rsidRPr="00D03DDA" w:rsidRDefault="00D03DDA" w:rsidP="00BC48D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fr-CH"/>
                        </w:rPr>
                      </w:pPr>
                      <w:r w:rsidRPr="00D03DDA"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fr-CH"/>
                        </w:rPr>
                        <w:t>RA</w:t>
                      </w: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fr-CH"/>
                        </w:rPr>
                        <w:t>M module</w:t>
                      </w:r>
                    </w:p>
                    <w:p w14:paraId="1170A9BE" w14:textId="584515AB" w:rsidR="00BC48DA" w:rsidRDefault="00BC48DA" w:rsidP="00BC48D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fr-CH"/>
                        </w:rPr>
                      </w:pPr>
                    </w:p>
                    <w:p w14:paraId="6D5D38C7" w14:textId="2C582D92" w:rsidR="00D03DDA" w:rsidRDefault="00D03DDA" w:rsidP="00BC48D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fr-CH"/>
                        </w:rPr>
                      </w:pPr>
                    </w:p>
                    <w:p w14:paraId="4DD8F681" w14:textId="4280E04C" w:rsidR="00D03DDA" w:rsidRPr="005F32AA" w:rsidRDefault="00D03DDA" w:rsidP="00BC48D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fr-CH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fr-CH"/>
                        </w:rPr>
                        <w:t>FPGA (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fr-CH"/>
                        </w:rPr>
                        <w:t>optional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fr-CH"/>
                        </w:rPr>
                        <w:t>)</w:t>
                      </w:r>
                    </w:p>
                    <w:p w14:paraId="0AD98D0C" w14:textId="77777777" w:rsidR="00BC48DA" w:rsidRPr="005F32AA" w:rsidRDefault="00BC48DA" w:rsidP="00BC48D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fr-CH"/>
                        </w:rPr>
                      </w:pPr>
                    </w:p>
                    <w:p w14:paraId="0B26008C" w14:textId="77777777" w:rsidR="00D03DDA" w:rsidRDefault="00D03DDA" w:rsidP="00BC48D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fr-CH"/>
                        </w:rPr>
                      </w:pPr>
                    </w:p>
                    <w:p w14:paraId="73E26F90" w14:textId="2E408CC2" w:rsidR="00BC48DA" w:rsidRDefault="00D03DDA" w:rsidP="00BC48D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fr-CH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fr-CH"/>
                        </w:rPr>
                        <w:t>Vivado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fr-CH"/>
                        </w:rPr>
                        <w:t xml:space="preserve"> 2018.3 (for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fr-CH"/>
                        </w:rPr>
                        <w:t>customization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fr-CH"/>
                        </w:rPr>
                        <w:t>)</w:t>
                      </w:r>
                    </w:p>
                    <w:p w14:paraId="7D64B0B6" w14:textId="1ADC25D6" w:rsidR="00D03DDA" w:rsidRDefault="00D03DDA" w:rsidP="00BC48D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fr-CH"/>
                        </w:rPr>
                      </w:pPr>
                    </w:p>
                    <w:p w14:paraId="0AA455FE" w14:textId="5D839D2E" w:rsidR="00D03DDA" w:rsidRDefault="00D03DDA" w:rsidP="00BC48D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fr-CH"/>
                        </w:rPr>
                      </w:pPr>
                    </w:p>
                    <w:p w14:paraId="7F99CEDE" w14:textId="2FE00EA6" w:rsidR="00D03DDA" w:rsidRPr="00D03DDA" w:rsidRDefault="00D03DDA" w:rsidP="00BC48D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-GB"/>
                        </w:rPr>
                      </w:pPr>
                      <w:r w:rsidRPr="00D03DDA"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-GB"/>
                        </w:rPr>
                        <w:t>Willingness to work for better g</w:t>
                      </w: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-GB"/>
                        </w:rPr>
                        <w:t>ood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48DA" w:rsidRPr="00BC48DA">
        <w:rPr>
          <w:noProof/>
        </w:rPr>
        <mc:AlternateContent>
          <mc:Choice Requires="wps">
            <w:drawing>
              <wp:anchor distT="36576" distB="36576" distL="36576" distR="36576" simplePos="0" relativeHeight="251677184" behindDoc="0" locked="0" layoutInCell="1" allowOverlap="1" wp14:anchorId="634F4ACE" wp14:editId="73F59E0B">
                <wp:simplePos x="0" y="0"/>
                <wp:positionH relativeFrom="column">
                  <wp:posOffset>2100580</wp:posOffset>
                </wp:positionH>
                <wp:positionV relativeFrom="page">
                  <wp:posOffset>6285230</wp:posOffset>
                </wp:positionV>
                <wp:extent cx="35560" cy="35560"/>
                <wp:effectExtent l="5080" t="0" r="6985" b="2540"/>
                <wp:wrapNone/>
                <wp:docPr id="4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  <a:solidFill>
                          <a:srgbClr val="E3383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5D20F8" id="Oval 16" o:spid="_x0000_s1026" style="position:absolute;margin-left:165.4pt;margin-top:494.9pt;width:2.8pt;height:2.8pt;z-index:2516771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" fillcolor="#e33830" stroked="f" strokecolor="#212120" insetpen="t">
                <v:shadow color="#dcd6d4"/>
                <v:textbox inset="2.88pt,2.88pt,2.88pt,2.88pt"/>
                <w10:wrap anchory="page"/>
              </v:oval>
            </w:pict>
          </mc:Fallback>
        </mc:AlternateContent>
      </w:r>
      <w:r w:rsidR="00BC48DA" w:rsidRPr="00BC48DA">
        <w:rPr>
          <w:noProof/>
        </w:rPr>
        <mc:AlternateContent>
          <mc:Choice Requires="wps">
            <w:drawing>
              <wp:anchor distT="36576" distB="36576" distL="36576" distR="36576" simplePos="0" relativeHeight="251678208" behindDoc="0" locked="0" layoutInCell="1" allowOverlap="1" wp14:anchorId="30BD0AB3" wp14:editId="5F5054DC">
                <wp:simplePos x="0" y="0"/>
                <wp:positionH relativeFrom="column">
                  <wp:posOffset>2100580</wp:posOffset>
                </wp:positionH>
                <wp:positionV relativeFrom="page">
                  <wp:posOffset>6822440</wp:posOffset>
                </wp:positionV>
                <wp:extent cx="35560" cy="36195"/>
                <wp:effectExtent l="5080" t="1905" r="6985" b="0"/>
                <wp:wrapNone/>
                <wp:docPr id="4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36195"/>
                        </a:xfrm>
                        <a:prstGeom prst="ellipse">
                          <a:avLst/>
                        </a:prstGeom>
                        <a:solidFill>
                          <a:srgbClr val="E3383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6A2665" id="Oval 17" o:spid="_x0000_s1026" style="position:absolute;margin-left:165.4pt;margin-top:537.2pt;width:2.8pt;height:2.85pt;z-index:2516782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" fillcolor="#e33830" stroked="f" strokecolor="#212120" insetpen="t">
                <v:shadow color="#dcd6d4"/>
                <v:textbox inset="2.88pt,2.88pt,2.88pt,2.88pt"/>
                <w10:wrap anchory="page"/>
              </v:oval>
            </w:pict>
          </mc:Fallback>
        </mc:AlternateContent>
      </w:r>
      <w:r w:rsidR="00BC48DA" w:rsidRPr="00BC48DA">
        <w:rPr>
          <w:noProof/>
        </w:rPr>
        <mc:AlternateContent>
          <mc:Choice Requires="wps">
            <w:drawing>
              <wp:anchor distT="36576" distB="36576" distL="36576" distR="36576" simplePos="0" relativeHeight="251679232" behindDoc="0" locked="0" layoutInCell="1" allowOverlap="1" wp14:anchorId="27D461FA" wp14:editId="19BF766F">
                <wp:simplePos x="0" y="0"/>
                <wp:positionH relativeFrom="column">
                  <wp:posOffset>2100580</wp:posOffset>
                </wp:positionH>
                <wp:positionV relativeFrom="page">
                  <wp:posOffset>7353935</wp:posOffset>
                </wp:positionV>
                <wp:extent cx="35560" cy="35560"/>
                <wp:effectExtent l="5080" t="5715" r="6985" b="6350"/>
                <wp:wrapNone/>
                <wp:docPr id="4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  <a:solidFill>
                          <a:srgbClr val="E3383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B20DD8" id="Oval 18" o:spid="_x0000_s1026" style="position:absolute;margin-left:165.4pt;margin-top:579.05pt;width:2.8pt;height:2.8pt;z-index:2516792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" fillcolor="#e33830" stroked="f" strokecolor="#212120" insetpen="t">
                <v:shadow color="#dcd6d4"/>
                <v:textbox inset="2.88pt,2.88pt,2.88pt,2.88pt"/>
                <w10:wrap anchory="page"/>
              </v:oval>
            </w:pict>
          </mc:Fallback>
        </mc:AlternateContent>
      </w:r>
      <w:r w:rsidR="00BC48DA" w:rsidRPr="00BC48DA">
        <w:rPr>
          <w:noProof/>
        </w:rPr>
        <mc:AlternateContent>
          <mc:Choice Requires="wps">
            <w:drawing>
              <wp:anchor distT="36576" distB="36576" distL="36576" distR="36576" simplePos="0" relativeHeight="251680256" behindDoc="0" locked="0" layoutInCell="1" allowOverlap="1" wp14:anchorId="612F4628" wp14:editId="6DA35175">
                <wp:simplePos x="0" y="0"/>
                <wp:positionH relativeFrom="column">
                  <wp:posOffset>2100580</wp:posOffset>
                </wp:positionH>
                <wp:positionV relativeFrom="page">
                  <wp:posOffset>7903210</wp:posOffset>
                </wp:positionV>
                <wp:extent cx="35560" cy="35560"/>
                <wp:effectExtent l="5080" t="8890" r="6985" b="3175"/>
                <wp:wrapNone/>
                <wp:docPr id="4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  <a:solidFill>
                          <a:srgbClr val="E3383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CD68D9" id="Oval 19" o:spid="_x0000_s1026" style="position:absolute;margin-left:165.4pt;margin-top:622.3pt;width:2.8pt;height:2.8pt;z-index:2516802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" fillcolor="#e33830" stroked="f" strokecolor="#212120" insetpen="t">
                <v:shadow color="#dcd6d4"/>
                <v:textbox inset="2.88pt,2.88pt,2.88pt,2.88pt"/>
                <w10:wrap anchory="page"/>
              </v:oval>
            </w:pict>
          </mc:Fallback>
        </mc:AlternateContent>
      </w:r>
      <w:r w:rsidR="00BC48DA" w:rsidRPr="00BC48DA">
        <w:rPr>
          <w:noProof/>
        </w:rPr>
        <mc:AlternateContent>
          <mc:Choice Requires="wps">
            <w:drawing>
              <wp:anchor distT="36576" distB="36576" distL="36576" distR="36576" simplePos="0" relativeHeight="251681280" behindDoc="0" locked="0" layoutInCell="1" allowOverlap="1" wp14:anchorId="2D78E90B" wp14:editId="1291286F">
                <wp:simplePos x="0" y="0"/>
                <wp:positionH relativeFrom="column">
                  <wp:posOffset>2047240</wp:posOffset>
                </wp:positionH>
                <wp:positionV relativeFrom="page">
                  <wp:posOffset>1934845</wp:posOffset>
                </wp:positionV>
                <wp:extent cx="3543300" cy="457200"/>
                <wp:effectExtent l="0" t="1270" r="635" b="0"/>
                <wp:wrapNone/>
                <wp:docPr id="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9FDFA" w14:textId="77777777" w:rsidR="00BC48DA" w:rsidRDefault="00BC48DA" w:rsidP="00BC48DA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>Service Features and Benefits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8E90B" id="Text Box 20" o:spid="_x0000_s1037" type="#_x0000_t202" style="position:absolute;margin-left:161.2pt;margin-top:152.35pt;width:279pt;height:36pt;z-index:2516812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" filled="f" fillcolor="#fffffe" stroked="f" strokecolor="#212120" insetpen="t">
                <v:textbox inset="2.88pt,2.88pt,2.88pt,2.88pt">
                  <w:txbxContent>
                    <w:p w14:paraId="12F9FDFA" w14:textId="77777777" w:rsidR="00BC48DA" w:rsidRDefault="00BC48DA" w:rsidP="00BC48DA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  <w:t>Service Features and Benefits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48DA" w:rsidRPr="00BC48DA">
        <w:rPr>
          <w:noProof/>
        </w:rPr>
        <mc:AlternateContent>
          <mc:Choice Requires="wps">
            <w:drawing>
              <wp:anchor distT="36576" distB="36576" distL="36576" distR="36576" simplePos="0" relativeHeight="251682304" behindDoc="0" locked="0" layoutInCell="1" allowOverlap="1" wp14:anchorId="65C8F134" wp14:editId="29A8E926">
                <wp:simplePos x="0" y="0"/>
                <wp:positionH relativeFrom="column">
                  <wp:posOffset>2047240</wp:posOffset>
                </wp:positionH>
                <wp:positionV relativeFrom="page">
                  <wp:posOffset>5654040</wp:posOffset>
                </wp:positionV>
                <wp:extent cx="2583180" cy="457200"/>
                <wp:effectExtent l="0" t="0" r="0" b="2540"/>
                <wp:wrapNone/>
                <wp:docPr id="5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F9959D" w14:textId="77777777" w:rsidR="00BC48DA" w:rsidRDefault="00BC48DA" w:rsidP="00BC48DA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>System Requirements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8F134" id="Text Box 21" o:spid="_x0000_s1038" type="#_x0000_t202" style="position:absolute;margin-left:161.2pt;margin-top:445.2pt;width:203.4pt;height:36pt;z-index:2516823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" filled="f" fillcolor="#fffffe" stroked="f" strokecolor="#212120" insetpen="t">
                <v:textbox inset="2.88pt,2.88pt,2.88pt,2.88pt">
                  <w:txbxContent>
                    <w:p w14:paraId="2AF9959D" w14:textId="77777777" w:rsidR="00BC48DA" w:rsidRDefault="00BC48DA" w:rsidP="00BC48DA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  <w:t>System Requirements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48DA" w:rsidRPr="00BC48DA">
        <w:rPr>
          <w:noProof/>
        </w:rPr>
        <mc:AlternateContent>
          <mc:Choice Requires="wps">
            <w:drawing>
              <wp:anchor distT="36576" distB="36576" distL="36576" distR="36576" simplePos="0" relativeHeight="251685376" behindDoc="0" locked="0" layoutInCell="1" allowOverlap="1" wp14:anchorId="6E26C045" wp14:editId="365DAD52">
                <wp:simplePos x="0" y="0"/>
                <wp:positionH relativeFrom="column">
                  <wp:posOffset>2100580</wp:posOffset>
                </wp:positionH>
                <wp:positionV relativeFrom="page">
                  <wp:posOffset>8425180</wp:posOffset>
                </wp:positionV>
                <wp:extent cx="35560" cy="35560"/>
                <wp:effectExtent l="5080" t="3175" r="6985" b="8890"/>
                <wp:wrapNone/>
                <wp:docPr id="53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  <a:solidFill>
                          <a:srgbClr val="E3383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5A0DD6" id="Oval 24" o:spid="_x0000_s1026" style="position:absolute;margin-left:165.4pt;margin-top:663.4pt;width:2.8pt;height:2.8pt;z-index:2516853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" fillcolor="#e33830" stroked="f" strokecolor="#212120" insetpen="t">
                <v:shadow color="#dcd6d4"/>
                <v:textbox inset="2.88pt,2.88pt,2.88pt,2.88pt"/>
                <w10:wrap anchory="page"/>
              </v:oval>
            </w:pict>
          </mc:Fallback>
        </mc:AlternateContent>
      </w:r>
      <w:r w:rsidR="00BC48DA" w:rsidRPr="00BC48DA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B7723B0" wp14:editId="00AA5AE6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5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C1245" id="Freeform 27" o:spid="_x0000_s1026" style="position:absolute;margin-left:139.5pt;margin-top:18pt;width:436.5pt;height:116.6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BC48DA" w:rsidRPr="00BC48DA">
        <w:rPr>
          <w:noProof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 wp14:anchorId="51EABE72" wp14:editId="3598EC7D">
                <wp:simplePos x="0" y="0"/>
                <wp:positionH relativeFrom="column">
                  <wp:posOffset>0</wp:posOffset>
                </wp:positionH>
                <wp:positionV relativeFrom="paragraph">
                  <wp:posOffset>935990</wp:posOffset>
                </wp:positionV>
                <wp:extent cx="7306310" cy="973455"/>
                <wp:effectExtent l="0" t="0" r="27940" b="1714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58" name="Freeform 28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29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1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2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0FC1E" id="Group 57" o:spid="_x0000_s1026" style="position:absolute;margin-left:0;margin-top:73.7pt;width:575.3pt;height:76.65pt;z-index:251689472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">
                <v:shape id="Freeform 28" o:spid="_x0000_s1027" style="position:absolute;top:1632;width:73063;height:6757;visibility:visible;mso-wrap-style:square;v-text-anchor:top" coordsize="2448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9" o:spid="_x0000_s1028" style="position:absolute;top:979;width:73063;height:8077;visibility:visible;mso-wrap-style:square;v-text-anchor:top" coordsize="2448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30" o:spid="_x0000_s1029" style="position:absolute;width:73063;height:7448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31" o:spid="_x0000_s1030" style="position:absolute;top:979;width:73063;height:7385;visibility:visible;mso-wrap-style:square;v-text-anchor:top" coordsize="2448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32" o:spid="_x0000_s1031" style="position:absolute;top:2286;width:73063;height:7448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3332D" w14:textId="77777777" w:rsidR="00A450CC" w:rsidRDefault="00A450CC" w:rsidP="006843CF">
      <w:r>
        <w:separator/>
      </w:r>
    </w:p>
  </w:endnote>
  <w:endnote w:type="continuationSeparator" w:id="0">
    <w:p w14:paraId="58AC822C" w14:textId="77777777" w:rsidR="00A450CC" w:rsidRDefault="00A450CC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22046" w14:textId="77777777" w:rsidR="00A450CC" w:rsidRDefault="00A450CC" w:rsidP="006843CF">
      <w:r>
        <w:separator/>
      </w:r>
    </w:p>
  </w:footnote>
  <w:footnote w:type="continuationSeparator" w:id="0">
    <w:p w14:paraId="064153C3" w14:textId="77777777" w:rsidR="00A450CC" w:rsidRDefault="00A450CC" w:rsidP="006843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AA"/>
    <w:rsid w:val="000D247E"/>
    <w:rsid w:val="00114C4E"/>
    <w:rsid w:val="00117A40"/>
    <w:rsid w:val="00194B1B"/>
    <w:rsid w:val="001B326D"/>
    <w:rsid w:val="00317BDC"/>
    <w:rsid w:val="00333C62"/>
    <w:rsid w:val="00335AA7"/>
    <w:rsid w:val="00387A59"/>
    <w:rsid w:val="003B7DE5"/>
    <w:rsid w:val="004953EC"/>
    <w:rsid w:val="00595839"/>
    <w:rsid w:val="005F32AA"/>
    <w:rsid w:val="005F70E4"/>
    <w:rsid w:val="00606D3B"/>
    <w:rsid w:val="006843CF"/>
    <w:rsid w:val="00687CD4"/>
    <w:rsid w:val="00786D16"/>
    <w:rsid w:val="00794852"/>
    <w:rsid w:val="00894B1F"/>
    <w:rsid w:val="00904EDB"/>
    <w:rsid w:val="009205C3"/>
    <w:rsid w:val="00A450CC"/>
    <w:rsid w:val="00B024DE"/>
    <w:rsid w:val="00BC48DA"/>
    <w:rsid w:val="00C47C64"/>
    <w:rsid w:val="00D03DDA"/>
    <w:rsid w:val="00E6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85A256"/>
  <w15:chartTrackingRefBased/>
  <w15:docId w15:val="{0603A962-0E0C-489D-ACED-6EC1A62E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rsid w:val="006843CF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rsid w:val="006843CF"/>
    <w:rPr>
      <w:color w:val="212120"/>
      <w:kern w:val="28"/>
    </w:rPr>
  </w:style>
  <w:style w:type="paragraph" w:styleId="Subsol">
    <w:name w:val="footer"/>
    <w:basedOn w:val="Normal"/>
    <w:link w:val="SubsolCaracter"/>
    <w:rsid w:val="006843CF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rsid w:val="006843CF"/>
    <w:rPr>
      <w:color w:val="212120"/>
      <w:kern w:val="28"/>
    </w:rPr>
  </w:style>
  <w:style w:type="character" w:styleId="Hyperlink">
    <w:name w:val="Hyperlink"/>
    <w:basedOn w:val="Fontdeparagrafimplicit"/>
    <w:rsid w:val="00D03DDA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D03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post.com/software/hotcach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github.com/AlexandraChiritaACS/HotCach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devpost.com/software/hotcache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AlexandraChiritaACS/HotCache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a.chirita98\Documents\project_ufcache\UFC-data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UFC-datasheet</Template>
  <TotalTime>26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StockLayouts LLC</Company>
  <LinksUpToDate>false</LinksUpToDate>
  <CharactersWithSpaces>35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Alexandra-Paraschieva CHIRIȚĂ (94766)</dc:creator>
  <cp:keywords/>
  <dc:description/>
  <cp:lastModifiedBy>Alexandra-Paraschieva CHIRIȚĂ (94766)</cp:lastModifiedBy>
  <cp:revision>3</cp:revision>
  <dcterms:created xsi:type="dcterms:W3CDTF">2021-01-27T04:45:00Z</dcterms:created>
  <dcterms:modified xsi:type="dcterms:W3CDTF">2021-01-27T05:11:00Z</dcterms:modified>
</cp:coreProperties>
</file>